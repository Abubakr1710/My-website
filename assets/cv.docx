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EF0671" w14:paraId="3DA5DEE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41C9B63" w14:textId="75810896" w:rsidR="001B2ABD" w:rsidRPr="00EF0671" w:rsidRDefault="00A45E85" w:rsidP="001B2ABD">
            <w:pPr>
              <w:tabs>
                <w:tab w:val="left" w:pos="990"/>
              </w:tabs>
              <w:jc w:val="center"/>
              <w:rPr>
                <w:lang w:val="en-US"/>
              </w:rPr>
            </w:pPr>
            <w:r w:rsidRPr="00EF0671">
              <w:rPr>
                <w:rFonts w:ascii="Times New Roman" w:hAnsi="Times New Roman" w:cs="Times New Roman"/>
                <w:noProof/>
                <w:color w:val="548AB7" w:themeColor="accent1" w:themeShade="BF"/>
                <w:sz w:val="24"/>
                <w:szCs w:val="24"/>
                <w:u w:val="single"/>
                <w:lang w:val="en-US"/>
              </w:rPr>
              <w:drawing>
                <wp:inline distT="0" distB="0" distL="0" distR="0" wp14:anchorId="723354FB" wp14:editId="229A798C">
                  <wp:extent cx="1654810" cy="1776730"/>
                  <wp:effectExtent l="38100" t="57150" r="40640" b="52070"/>
                  <wp:docPr id="2" name="Immagin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2730C2-DE57-4506-8AFF-38A959130CA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5">
                            <a:extLst>
                              <a:ext uri="{FF2B5EF4-FFF2-40B4-BE49-F238E27FC236}">
                                <a16:creationId xmlns:a16="http://schemas.microsoft.com/office/drawing/2014/main" id="{1F2730C2-DE57-4506-8AFF-38A959130CA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55067" cy="1777006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81EE2B" w14:textId="77777777" w:rsidR="001B2ABD" w:rsidRPr="00EF0671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  <w:vAlign w:val="bottom"/>
          </w:tcPr>
          <w:p w14:paraId="215DDD2E" w14:textId="5FC6A949" w:rsidR="001B2ABD" w:rsidRPr="004F190B" w:rsidRDefault="004F190B" w:rsidP="006C1D9D">
            <w:pPr>
              <w:pStyle w:val="Title"/>
              <w:rPr>
                <w:sz w:val="80"/>
                <w:szCs w:val="80"/>
                <w:lang w:val="en-US" w:bidi="it-IT"/>
              </w:rPr>
            </w:pPr>
            <w:r>
              <w:rPr>
                <w:sz w:val="80"/>
                <w:szCs w:val="80"/>
                <w:lang w:val="en-US" w:bidi="it-IT"/>
              </w:rPr>
              <w:t>Abubakr Mamajonov</w:t>
            </w:r>
          </w:p>
          <w:p w14:paraId="73D31C0B" w14:textId="77777777" w:rsidR="004F190B" w:rsidRPr="00067196" w:rsidRDefault="004F190B" w:rsidP="00067196">
            <w:pPr>
              <w:rPr>
                <w:lang w:val="en-US" w:bidi="it-IT"/>
              </w:rPr>
            </w:pPr>
          </w:p>
          <w:p w14:paraId="4BA75006" w14:textId="3E33EB98" w:rsidR="00A45E85" w:rsidRPr="004F190B" w:rsidRDefault="004F190B" w:rsidP="00A45E85">
            <w:pPr>
              <w:rPr>
                <w:b/>
                <w:bCs/>
                <w:sz w:val="32"/>
                <w:szCs w:val="32"/>
                <w:lang w:val="en-US" w:bidi="it-IT"/>
              </w:rPr>
            </w:pPr>
            <w:r>
              <w:rPr>
                <w:b/>
                <w:bCs/>
                <w:sz w:val="32"/>
                <w:szCs w:val="32"/>
                <w:lang w:val="en-US" w:bidi="it-IT"/>
              </w:rPr>
              <w:t>Data Scientist &amp; AI Engineer</w:t>
            </w:r>
          </w:p>
          <w:p w14:paraId="7321C831" w14:textId="77777777" w:rsidR="00A45E85" w:rsidRPr="00EF0671" w:rsidRDefault="00A45E85" w:rsidP="00A45E85">
            <w:pPr>
              <w:rPr>
                <w:b/>
                <w:bCs/>
                <w:sz w:val="22"/>
                <w:lang w:val="en-US" w:bidi="it-IT"/>
              </w:rPr>
            </w:pPr>
          </w:p>
          <w:p w14:paraId="3B9AD338" w14:textId="2FE3CB33" w:rsidR="00A45E85" w:rsidRPr="00EF0671" w:rsidRDefault="00A45E85" w:rsidP="00A45E85">
            <w:pPr>
              <w:rPr>
                <w:b/>
                <w:bCs/>
                <w:sz w:val="22"/>
                <w:lang w:val="en-US" w:bidi="it-IT"/>
              </w:rPr>
            </w:pPr>
          </w:p>
        </w:tc>
      </w:tr>
      <w:tr w:rsidR="001B2ABD" w:rsidRPr="00EF0671" w14:paraId="7BA3CA8C" w14:textId="77777777" w:rsidTr="001B2ABD">
        <w:tc>
          <w:tcPr>
            <w:tcW w:w="3600" w:type="dxa"/>
          </w:tcPr>
          <w:p w14:paraId="1F64989D" w14:textId="078D0803" w:rsidR="001B2ABD" w:rsidRPr="00EF0671" w:rsidRDefault="00EF0671" w:rsidP="00036450">
            <w:pPr>
              <w:pStyle w:val="Heading3"/>
              <w:rPr>
                <w:lang w:val="en-US"/>
              </w:rPr>
            </w:pPr>
            <w:r w:rsidRPr="00EF0671">
              <w:rPr>
                <w:lang w:val="en-US"/>
              </w:rPr>
              <w:t>PROFILE</w:t>
            </w:r>
          </w:p>
          <w:p w14:paraId="101FB208" w14:textId="77777777" w:rsidR="00EF0671" w:rsidRPr="0040665B" w:rsidRDefault="00EF0671" w:rsidP="00EF067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 xml:space="preserve">I am a precise and organized person with good problem-solving skills. </w:t>
            </w:r>
          </w:p>
          <w:p w14:paraId="6E37D962" w14:textId="44050864" w:rsidR="00EF0671" w:rsidRPr="0040665B" w:rsidRDefault="00EF0671" w:rsidP="00EF067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I work well both in a team and autonomously.</w:t>
            </w:r>
          </w:p>
          <w:p w14:paraId="38F91F96" w14:textId="6CE90BD1" w:rsidR="00EF0671" w:rsidRPr="0040665B" w:rsidRDefault="00EF0671" w:rsidP="00EF067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I am dedicated to my work and want to produce high-quality results.</w:t>
            </w:r>
          </w:p>
          <w:p w14:paraId="37A3B160" w14:textId="0A5B2068" w:rsidR="00036450" w:rsidRPr="00EF0671" w:rsidRDefault="00235252" w:rsidP="00CB0055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 xml:space="preserve">personal </w:t>
            </w:r>
            <w:r w:rsidR="004E4EB6">
              <w:rPr>
                <w:lang w:val="en-US"/>
              </w:rPr>
              <w:t>information</w:t>
            </w:r>
          </w:p>
          <w:p w14:paraId="1DD88CDD" w14:textId="2E3251F5" w:rsidR="004D3011" w:rsidRPr="0040665B" w:rsidRDefault="005E1C3A" w:rsidP="004D301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ADDRESS</w:t>
            </w:r>
          </w:p>
          <w:p w14:paraId="3354CA60" w14:textId="06470CAA" w:rsidR="005E1C3A" w:rsidRDefault="001140BE" w:rsidP="004D3011">
            <w:pPr>
              <w:rPr>
                <w:sz w:val="20"/>
                <w:szCs w:val="20"/>
                <w:lang w:val="en-US" w:bidi="it-IT"/>
              </w:rPr>
            </w:pPr>
            <w:proofErr w:type="spellStart"/>
            <w:r w:rsidRPr="001140BE">
              <w:rPr>
                <w:sz w:val="20"/>
                <w:szCs w:val="20"/>
                <w:lang w:val="en-US" w:bidi="it-IT"/>
              </w:rPr>
              <w:t>Szegedyńska</w:t>
            </w:r>
            <w:proofErr w:type="spellEnd"/>
            <w:r>
              <w:rPr>
                <w:sz w:val="20"/>
                <w:szCs w:val="20"/>
                <w:lang w:val="en-US" w:bidi="it-IT"/>
              </w:rPr>
              <w:t xml:space="preserve"> 12/16, Warsaw 01-957 Warsaw</w:t>
            </w:r>
          </w:p>
          <w:p w14:paraId="6EBD7BAB" w14:textId="77777777" w:rsidR="001140BE" w:rsidRPr="0040665B" w:rsidRDefault="001140BE" w:rsidP="004D3011">
            <w:pPr>
              <w:rPr>
                <w:sz w:val="20"/>
                <w:szCs w:val="20"/>
                <w:lang w:val="en-US" w:bidi="it-IT"/>
              </w:rPr>
            </w:pPr>
          </w:p>
          <w:p w14:paraId="6AA4C1BB" w14:textId="5E6A25C5" w:rsidR="004E4EB6" w:rsidRPr="0040665B" w:rsidRDefault="004E4EB6" w:rsidP="004D3011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DATE OF BIRTH</w:t>
            </w:r>
          </w:p>
          <w:p w14:paraId="6CCC7431" w14:textId="1CD28F74" w:rsidR="00C07B14" w:rsidRPr="0040665B" w:rsidRDefault="001140BE" w:rsidP="004D3011">
            <w:pPr>
              <w:rPr>
                <w:sz w:val="20"/>
                <w:szCs w:val="20"/>
                <w:lang w:val="en-US" w:bidi="it-IT"/>
              </w:rPr>
            </w:pPr>
            <w:r>
              <w:rPr>
                <w:sz w:val="20"/>
                <w:szCs w:val="20"/>
                <w:lang w:val="en-US" w:bidi="it-IT"/>
              </w:rPr>
              <w:t>Oct</w:t>
            </w:r>
            <w:r w:rsidR="004E4EB6" w:rsidRPr="0040665B">
              <w:rPr>
                <w:sz w:val="20"/>
                <w:szCs w:val="20"/>
                <w:lang w:val="en-US" w:bidi="it-IT"/>
              </w:rPr>
              <w:t xml:space="preserve"> 1</w:t>
            </w:r>
            <w:r>
              <w:rPr>
                <w:sz w:val="20"/>
                <w:szCs w:val="20"/>
                <w:lang w:val="en-US" w:bidi="it-IT"/>
              </w:rPr>
              <w:t>7</w:t>
            </w:r>
            <w:r w:rsidR="004E4EB6" w:rsidRPr="0040665B">
              <w:rPr>
                <w:sz w:val="20"/>
                <w:szCs w:val="20"/>
                <w:lang w:val="en-US" w:bidi="it-IT"/>
              </w:rPr>
              <w:t>, 2000</w:t>
            </w:r>
          </w:p>
          <w:p w14:paraId="436022F9" w14:textId="5764A075" w:rsidR="004E4EB6" w:rsidRDefault="004E4EB6" w:rsidP="004D3011">
            <w:pPr>
              <w:rPr>
                <w:sz w:val="20"/>
                <w:szCs w:val="20"/>
                <w:lang w:val="en-US" w:bidi="it-IT"/>
              </w:rPr>
            </w:pPr>
          </w:p>
          <w:p w14:paraId="4A6C9AC5" w14:textId="797BC81A" w:rsidR="00F16E6F" w:rsidRDefault="00F16E6F" w:rsidP="004D3011">
            <w:pPr>
              <w:rPr>
                <w:sz w:val="20"/>
                <w:szCs w:val="20"/>
                <w:lang w:val="en-US" w:bidi="it-IT"/>
              </w:rPr>
            </w:pPr>
            <w:r>
              <w:rPr>
                <w:sz w:val="20"/>
                <w:szCs w:val="20"/>
                <w:lang w:val="en-US" w:bidi="it-IT"/>
              </w:rPr>
              <w:t>NATIONALITY</w:t>
            </w:r>
          </w:p>
          <w:p w14:paraId="1CB87479" w14:textId="30426021" w:rsidR="00F16E6F" w:rsidRDefault="001140BE" w:rsidP="004D3011">
            <w:pPr>
              <w:rPr>
                <w:sz w:val="20"/>
                <w:szCs w:val="20"/>
                <w:lang w:val="en-US" w:bidi="it-IT"/>
              </w:rPr>
            </w:pPr>
            <w:r>
              <w:rPr>
                <w:sz w:val="20"/>
                <w:szCs w:val="20"/>
                <w:lang w:val="en-US" w:bidi="it-IT"/>
              </w:rPr>
              <w:t>Uzbek</w:t>
            </w:r>
          </w:p>
          <w:p w14:paraId="3208213F" w14:textId="7CF047A6" w:rsidR="008B6BB9" w:rsidRPr="0040665B" w:rsidRDefault="008B6BB9" w:rsidP="004D3011">
            <w:pPr>
              <w:rPr>
                <w:sz w:val="20"/>
                <w:szCs w:val="20"/>
                <w:lang w:val="en-US" w:bidi="it-IT"/>
              </w:rPr>
            </w:pPr>
          </w:p>
          <w:p w14:paraId="28F99C60" w14:textId="2B49877B" w:rsidR="008B6BB9" w:rsidRPr="0040665B" w:rsidRDefault="008B6BB9" w:rsidP="004D3011">
            <w:p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TELE</w:t>
            </w:r>
            <w:r w:rsidR="00283C2B" w:rsidRPr="0040665B">
              <w:rPr>
                <w:sz w:val="20"/>
                <w:szCs w:val="20"/>
                <w:lang w:val="en-US" w:bidi="it-IT"/>
              </w:rPr>
              <w:t>PHONE</w:t>
            </w:r>
          </w:p>
          <w:p w14:paraId="5713DACC" w14:textId="283EFE53" w:rsidR="008B6BB9" w:rsidRPr="0040665B" w:rsidRDefault="001140BE" w:rsidP="004D30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 w:bidi="it-IT"/>
              </w:rPr>
              <w:t>+48696872557</w:t>
            </w:r>
          </w:p>
          <w:p w14:paraId="761ED17D" w14:textId="77777777" w:rsidR="004D3011" w:rsidRPr="0040665B" w:rsidRDefault="004D3011" w:rsidP="004D3011">
            <w:pPr>
              <w:rPr>
                <w:sz w:val="20"/>
                <w:szCs w:val="20"/>
                <w:lang w:val="en-US"/>
              </w:rPr>
            </w:pPr>
          </w:p>
          <w:p w14:paraId="1757B19B" w14:textId="2034E708" w:rsidR="004D3011" w:rsidRPr="0040665B" w:rsidRDefault="006F77DF" w:rsidP="004D301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>E-MAIL</w:t>
            </w:r>
          </w:p>
          <w:p w14:paraId="1A455144" w14:textId="752DA9C6" w:rsidR="00036450" w:rsidRPr="0040665B" w:rsidRDefault="001140BE" w:rsidP="004D3011">
            <w:pPr>
              <w:rPr>
                <w:sz w:val="20"/>
                <w:szCs w:val="20"/>
                <w:lang w:val="en-US" w:bidi="it-IT"/>
              </w:rPr>
            </w:pPr>
            <w:r>
              <w:rPr>
                <w:sz w:val="20"/>
                <w:szCs w:val="20"/>
                <w:lang w:val="en-US" w:bidi="it-IT"/>
              </w:rPr>
              <w:t>Mamajonov1710</w:t>
            </w:r>
            <w:r w:rsidR="001D3D0D" w:rsidRPr="0040665B">
              <w:rPr>
                <w:sz w:val="20"/>
                <w:szCs w:val="20"/>
                <w:lang w:val="en-US" w:bidi="it-IT"/>
              </w:rPr>
              <w:t>@gmail.com</w:t>
            </w:r>
          </w:p>
          <w:p w14:paraId="7F7CEE7B" w14:textId="40BC959F" w:rsidR="001D3D0D" w:rsidRPr="0040665B" w:rsidRDefault="001D3D0D" w:rsidP="004D3011">
            <w:pPr>
              <w:rPr>
                <w:sz w:val="20"/>
                <w:szCs w:val="20"/>
                <w:lang w:val="en-US" w:bidi="it-IT"/>
              </w:rPr>
            </w:pPr>
          </w:p>
          <w:p w14:paraId="1EEF6162" w14:textId="1E108EC8" w:rsidR="001D3D0D" w:rsidRPr="0040665B" w:rsidRDefault="001D3D0D" w:rsidP="001D3D0D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 w:bidi="it-IT"/>
              </w:rPr>
              <w:t>LINKEDIN</w:t>
            </w:r>
          </w:p>
          <w:p w14:paraId="263F282F" w14:textId="34E9D3F9" w:rsidR="001D3D0D" w:rsidRDefault="00000000" w:rsidP="001D3D0D">
            <w:pPr>
              <w:rPr>
                <w:sz w:val="20"/>
                <w:szCs w:val="20"/>
                <w:lang w:val="en-US" w:bidi="it-IT"/>
              </w:rPr>
            </w:pPr>
            <w:hyperlink r:id="rId13" w:history="1">
              <w:r w:rsidR="001140BE" w:rsidRPr="00174985">
                <w:rPr>
                  <w:rStyle w:val="Hyperlink"/>
                  <w:sz w:val="20"/>
                  <w:szCs w:val="20"/>
                  <w:lang w:val="en-US" w:bidi="it-IT"/>
                </w:rPr>
                <w:t>https://www.linkedin.com/in/abubakrmamajonov</w:t>
              </w:r>
            </w:hyperlink>
          </w:p>
          <w:p w14:paraId="5B318066" w14:textId="6B046944" w:rsidR="001140BE" w:rsidRDefault="001140BE" w:rsidP="001D3D0D">
            <w:pPr>
              <w:rPr>
                <w:sz w:val="20"/>
                <w:szCs w:val="20"/>
                <w:lang w:val="en-US" w:bidi="it-IT"/>
              </w:rPr>
            </w:pPr>
          </w:p>
          <w:p w14:paraId="4B762BB8" w14:textId="24649E3F" w:rsidR="001140BE" w:rsidRDefault="001140BE" w:rsidP="001D3D0D">
            <w:pPr>
              <w:rPr>
                <w:sz w:val="20"/>
                <w:szCs w:val="20"/>
                <w:lang w:val="en-US" w:bidi="it-IT"/>
              </w:rPr>
            </w:pPr>
            <w:r>
              <w:rPr>
                <w:sz w:val="20"/>
                <w:szCs w:val="20"/>
                <w:lang w:val="en-US" w:bidi="it-IT"/>
              </w:rPr>
              <w:t>GitHub</w:t>
            </w:r>
          </w:p>
          <w:p w14:paraId="234748B8" w14:textId="15742964" w:rsidR="001140BE" w:rsidRPr="0040665B" w:rsidRDefault="001140BE" w:rsidP="001D3D0D">
            <w:pPr>
              <w:rPr>
                <w:sz w:val="20"/>
                <w:szCs w:val="20"/>
                <w:lang w:val="en-US" w:bidi="it-IT"/>
              </w:rPr>
            </w:pPr>
            <w:r w:rsidRPr="001140BE">
              <w:rPr>
                <w:sz w:val="20"/>
                <w:szCs w:val="20"/>
                <w:lang w:val="en-US" w:bidi="it-IT"/>
              </w:rPr>
              <w:t>https://github.com/Abubakr1710</w:t>
            </w:r>
          </w:p>
          <w:p w14:paraId="35D87E48" w14:textId="39A68A18" w:rsidR="009B0D4B" w:rsidRPr="00EF0671" w:rsidRDefault="009B0D4B" w:rsidP="009B0D4B">
            <w:pPr>
              <w:pStyle w:val="Heading3"/>
              <w:rPr>
                <w:lang w:val="en-US"/>
              </w:rPr>
            </w:pPr>
            <w:r w:rsidRPr="00EF0671">
              <w:rPr>
                <w:lang w:val="en-US" w:bidi="it-IT"/>
              </w:rPr>
              <w:t>L</w:t>
            </w:r>
            <w:r w:rsidR="00E76910">
              <w:rPr>
                <w:lang w:val="en-US" w:bidi="it-IT"/>
              </w:rPr>
              <w:t>anguages</w:t>
            </w:r>
          </w:p>
          <w:p w14:paraId="494FC649" w14:textId="4A85B65F" w:rsidR="00AF2780" w:rsidRPr="0040665B" w:rsidRDefault="001140BE" w:rsidP="004D30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Uzbek</w:t>
            </w:r>
            <w:r w:rsidR="00AF2780" w:rsidRPr="0040665B">
              <w:rPr>
                <w:sz w:val="20"/>
                <w:szCs w:val="20"/>
                <w:lang w:val="en-US"/>
              </w:rPr>
              <w:t>: native speaker</w:t>
            </w:r>
          </w:p>
          <w:p w14:paraId="3B39FEC1" w14:textId="77777777" w:rsidR="009B0D4B" w:rsidRDefault="00AF2780" w:rsidP="004D3011">
            <w:pPr>
              <w:rPr>
                <w:sz w:val="20"/>
                <w:szCs w:val="20"/>
                <w:lang w:val="en-US"/>
              </w:rPr>
            </w:pPr>
            <w:r w:rsidRPr="0040665B">
              <w:rPr>
                <w:sz w:val="20"/>
                <w:szCs w:val="20"/>
                <w:lang w:val="en-US"/>
              </w:rPr>
              <w:t xml:space="preserve">English: </w:t>
            </w:r>
            <w:r w:rsidR="001140BE">
              <w:rPr>
                <w:sz w:val="20"/>
                <w:szCs w:val="20"/>
                <w:lang w:val="en-US"/>
              </w:rPr>
              <w:t>Intermediate</w:t>
            </w:r>
            <w:r w:rsidRPr="0040665B">
              <w:rPr>
                <w:sz w:val="20"/>
                <w:szCs w:val="20"/>
                <w:lang w:val="en-US"/>
              </w:rPr>
              <w:t xml:space="preserve"> level (</w:t>
            </w:r>
            <w:r w:rsidR="001140BE">
              <w:rPr>
                <w:sz w:val="20"/>
                <w:szCs w:val="20"/>
                <w:lang w:val="en-US"/>
              </w:rPr>
              <w:t>B2</w:t>
            </w:r>
            <w:r w:rsidRPr="0040665B">
              <w:rPr>
                <w:sz w:val="20"/>
                <w:szCs w:val="20"/>
                <w:lang w:val="en-US"/>
              </w:rPr>
              <w:t>)</w:t>
            </w:r>
          </w:p>
          <w:p w14:paraId="7952E329" w14:textId="08123D68" w:rsidR="001140BE" w:rsidRPr="001140BE" w:rsidRDefault="001140BE" w:rsidP="004D30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Polish: Elementary (A2)</w:t>
            </w:r>
          </w:p>
        </w:tc>
        <w:tc>
          <w:tcPr>
            <w:tcW w:w="720" w:type="dxa"/>
          </w:tcPr>
          <w:p w14:paraId="7BE19F8A" w14:textId="77777777" w:rsidR="001B2ABD" w:rsidRPr="00EF0671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p w14:paraId="19B276E2" w14:textId="0C01D4B5" w:rsidR="00036450" w:rsidRPr="00EF0671" w:rsidRDefault="009A0E6D" w:rsidP="00036450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WORK EXPERIENCE</w:t>
            </w:r>
          </w:p>
          <w:p w14:paraId="29F14E33" w14:textId="1C22835E" w:rsidR="009A0E6D" w:rsidRPr="0040665B" w:rsidRDefault="004F190B" w:rsidP="00B359E4">
            <w:pPr>
              <w:pStyle w:val="Date"/>
              <w:rPr>
                <w:b/>
                <w:sz w:val="20"/>
                <w:szCs w:val="20"/>
                <w:lang w:val="en-US" w:bidi="it-IT"/>
              </w:rPr>
            </w:pPr>
            <w:r>
              <w:rPr>
                <w:b/>
                <w:sz w:val="20"/>
                <w:szCs w:val="20"/>
                <w:lang w:val="en-US" w:bidi="it-IT"/>
              </w:rPr>
              <w:t>Accountant</w:t>
            </w:r>
          </w:p>
          <w:p w14:paraId="2B063410" w14:textId="5BE09983" w:rsidR="009A0E6D" w:rsidRPr="0040665B" w:rsidRDefault="004F190B" w:rsidP="00B359E4">
            <w:pPr>
              <w:pStyle w:val="Date"/>
              <w:rPr>
                <w:b/>
                <w:sz w:val="20"/>
                <w:szCs w:val="20"/>
                <w:lang w:val="en-US" w:bidi="it-IT"/>
              </w:rPr>
            </w:pPr>
            <w:r>
              <w:rPr>
                <w:b/>
                <w:sz w:val="20"/>
                <w:szCs w:val="20"/>
                <w:lang w:val="en-US" w:bidi="it-IT"/>
              </w:rPr>
              <w:t>Metal D</w:t>
            </w:r>
            <w:r w:rsidR="00667FC8">
              <w:rPr>
                <w:b/>
                <w:sz w:val="20"/>
                <w:szCs w:val="20"/>
                <w:lang w:val="en-US" w:bidi="it-IT"/>
              </w:rPr>
              <w:t>e</w:t>
            </w:r>
            <w:r>
              <w:rPr>
                <w:b/>
                <w:sz w:val="20"/>
                <w:szCs w:val="20"/>
                <w:lang w:val="en-US" w:bidi="it-IT"/>
              </w:rPr>
              <w:t>cor Business</w:t>
            </w:r>
            <w:r w:rsidR="009A0E6D" w:rsidRPr="0040665B">
              <w:rPr>
                <w:b/>
                <w:sz w:val="20"/>
                <w:szCs w:val="20"/>
                <w:lang w:val="en-US" w:bidi="it-IT"/>
              </w:rPr>
              <w:t xml:space="preserve"> Ltd, </w:t>
            </w:r>
            <w:r>
              <w:rPr>
                <w:b/>
                <w:sz w:val="20"/>
                <w:szCs w:val="20"/>
                <w:lang w:val="en-US" w:bidi="it-IT"/>
              </w:rPr>
              <w:t>Kokand</w:t>
            </w:r>
            <w:r w:rsidR="00A92EEB" w:rsidRPr="0040665B">
              <w:rPr>
                <w:b/>
                <w:sz w:val="20"/>
                <w:szCs w:val="20"/>
                <w:lang w:val="en-US" w:bidi="it-IT"/>
              </w:rPr>
              <w:t xml:space="preserve">, </w:t>
            </w:r>
            <w:r>
              <w:rPr>
                <w:b/>
                <w:sz w:val="20"/>
                <w:szCs w:val="20"/>
                <w:lang w:val="en-US" w:bidi="it-IT"/>
              </w:rPr>
              <w:t>Uzbekistan</w:t>
            </w:r>
            <w:r w:rsidR="009A0E6D" w:rsidRPr="0040665B">
              <w:rPr>
                <w:b/>
                <w:sz w:val="20"/>
                <w:szCs w:val="20"/>
                <w:lang w:val="en-US" w:bidi="it-IT"/>
              </w:rPr>
              <w:t>, 20</w:t>
            </w:r>
            <w:r>
              <w:rPr>
                <w:b/>
                <w:sz w:val="20"/>
                <w:szCs w:val="20"/>
                <w:lang w:val="en-US" w:bidi="it-IT"/>
              </w:rPr>
              <w:t>18</w:t>
            </w:r>
            <w:r w:rsidR="009A0E6D" w:rsidRPr="0040665B">
              <w:rPr>
                <w:b/>
                <w:sz w:val="20"/>
                <w:szCs w:val="20"/>
                <w:lang w:val="en-US" w:bidi="it-IT"/>
              </w:rPr>
              <w:t xml:space="preserve"> - 20</w:t>
            </w:r>
            <w:r>
              <w:rPr>
                <w:b/>
                <w:sz w:val="20"/>
                <w:szCs w:val="20"/>
                <w:lang w:val="en-US" w:bidi="it-IT"/>
              </w:rPr>
              <w:t>19</w:t>
            </w:r>
          </w:p>
          <w:p w14:paraId="03D38825" w14:textId="77777777" w:rsidR="00116223" w:rsidRPr="0040665B" w:rsidRDefault="00116223" w:rsidP="00116223">
            <w:pPr>
              <w:rPr>
                <w:sz w:val="20"/>
                <w:szCs w:val="20"/>
                <w:lang w:val="en-US" w:bidi="it-IT"/>
              </w:rPr>
            </w:pPr>
          </w:p>
          <w:p w14:paraId="1C14F08A" w14:textId="29E649FC" w:rsidR="009A0E6D" w:rsidRPr="0040665B" w:rsidRDefault="009A0E6D" w:rsidP="0011622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 xml:space="preserve">Responsible for </w:t>
            </w:r>
            <w:r w:rsidR="004F190B">
              <w:rPr>
                <w:sz w:val="20"/>
                <w:szCs w:val="20"/>
                <w:lang w:val="en-US" w:bidi="it-IT"/>
              </w:rPr>
              <w:t>pricing new products and organizing night shift of the company.</w:t>
            </w:r>
          </w:p>
          <w:p w14:paraId="65C530ED" w14:textId="1DE3A294" w:rsidR="009A0E6D" w:rsidRDefault="009A0E6D" w:rsidP="0011622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 xml:space="preserve">I have </w:t>
            </w:r>
            <w:r w:rsidR="001633AF">
              <w:rPr>
                <w:sz w:val="20"/>
                <w:szCs w:val="20"/>
                <w:lang w:val="en-US" w:bidi="it-IT"/>
              </w:rPr>
              <w:t>created salary system for night shift Employee and increased production by 15%.</w:t>
            </w:r>
          </w:p>
          <w:p w14:paraId="4FEFAC03" w14:textId="7FA2C420" w:rsidR="00116223" w:rsidRPr="00044A89" w:rsidRDefault="00044A89" w:rsidP="0011622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 w:bidi="it-IT"/>
              </w:rPr>
            </w:pPr>
            <w:r>
              <w:rPr>
                <w:sz w:val="20"/>
                <w:szCs w:val="20"/>
                <w:lang w:val="en-US" w:bidi="it-IT"/>
              </w:rPr>
              <w:t>Social responsibility. I have experience working in team.</w:t>
            </w:r>
          </w:p>
          <w:p w14:paraId="747259ED" w14:textId="7D0E40A9" w:rsidR="000041C4" w:rsidRPr="00EF0671" w:rsidRDefault="009A0E6D" w:rsidP="000041C4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14:paraId="31BB7938" w14:textId="7D812AEF" w:rsidR="001633AF" w:rsidRPr="0040665B" w:rsidRDefault="001633AF" w:rsidP="001633AF">
            <w:pPr>
              <w:rPr>
                <w:b/>
                <w:bCs/>
                <w:sz w:val="20"/>
                <w:szCs w:val="20"/>
                <w:lang w:val="en-US" w:bidi="it-IT"/>
              </w:rPr>
            </w:pPr>
            <w:r>
              <w:rPr>
                <w:b/>
                <w:bCs/>
                <w:sz w:val="20"/>
                <w:szCs w:val="20"/>
                <w:lang w:val="en-US" w:bidi="it-IT"/>
              </w:rPr>
              <w:t>Vistula University, Warsaw, Poland, 2020-2024</w:t>
            </w:r>
          </w:p>
          <w:p w14:paraId="26F02579" w14:textId="7989EE6D" w:rsidR="001633AF" w:rsidRDefault="001633AF" w:rsidP="001633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 w:bidi="it-IT"/>
              </w:rPr>
              <w:t>Bachelor’s degree in computer engineering</w:t>
            </w:r>
          </w:p>
          <w:p w14:paraId="03035408" w14:textId="77777777" w:rsidR="001633AF" w:rsidRPr="001633AF" w:rsidRDefault="001633AF" w:rsidP="001633AF">
            <w:pPr>
              <w:rPr>
                <w:lang w:val="en-US" w:bidi="it-IT"/>
              </w:rPr>
            </w:pPr>
          </w:p>
          <w:p w14:paraId="7945F02C" w14:textId="6FB5A7B8" w:rsidR="0014661A" w:rsidRPr="0040665B" w:rsidRDefault="0014661A" w:rsidP="0014661A">
            <w:pPr>
              <w:pStyle w:val="Heading4"/>
              <w:rPr>
                <w:sz w:val="20"/>
                <w:szCs w:val="20"/>
                <w:lang w:val="en-US" w:bidi="it-IT"/>
              </w:rPr>
            </w:pPr>
            <w:r w:rsidRPr="0040665B">
              <w:rPr>
                <w:sz w:val="20"/>
                <w:szCs w:val="20"/>
                <w:lang w:val="en-US" w:bidi="it-IT"/>
              </w:rPr>
              <w:t>EPICODE, Rome</w:t>
            </w:r>
            <w:r w:rsidR="00A92EEB" w:rsidRPr="0040665B">
              <w:rPr>
                <w:sz w:val="20"/>
                <w:szCs w:val="20"/>
                <w:lang w:val="en-US" w:bidi="it-IT"/>
              </w:rPr>
              <w:t xml:space="preserve">, </w:t>
            </w:r>
            <w:r w:rsidRPr="0040665B">
              <w:rPr>
                <w:sz w:val="20"/>
                <w:szCs w:val="20"/>
                <w:lang w:val="en-US" w:bidi="it-IT"/>
              </w:rPr>
              <w:t>Italy, 2022</w:t>
            </w:r>
          </w:p>
          <w:p w14:paraId="2A8BBF6F" w14:textId="2FA4ADF9" w:rsidR="0014661A" w:rsidRPr="0040665B" w:rsidRDefault="001633AF" w:rsidP="0014661A">
            <w:pPr>
              <w:rPr>
                <w:sz w:val="20"/>
                <w:szCs w:val="20"/>
                <w:lang w:val="en-US" w:bidi="it-IT"/>
              </w:rPr>
            </w:pPr>
            <w:r>
              <w:rPr>
                <w:sz w:val="20"/>
                <w:szCs w:val="20"/>
                <w:lang w:val="en-US" w:bidi="it-IT"/>
              </w:rPr>
              <w:t>Data Scientist &amp; AI Engineer</w:t>
            </w:r>
            <w:r w:rsidR="0014661A" w:rsidRPr="0040665B">
              <w:rPr>
                <w:sz w:val="20"/>
                <w:szCs w:val="20"/>
                <w:lang w:val="en-US" w:bidi="it-IT"/>
              </w:rPr>
              <w:t xml:space="preserve"> certificate</w:t>
            </w:r>
          </w:p>
          <w:p w14:paraId="671FF633" w14:textId="77777777" w:rsidR="0014661A" w:rsidRPr="0040665B" w:rsidRDefault="0014661A" w:rsidP="0014661A">
            <w:pPr>
              <w:rPr>
                <w:sz w:val="20"/>
                <w:szCs w:val="20"/>
                <w:lang w:val="en-US" w:bidi="it-IT"/>
              </w:rPr>
            </w:pPr>
          </w:p>
          <w:p w14:paraId="079AC85C" w14:textId="369E0234" w:rsidR="000041C4" w:rsidRDefault="001633AF" w:rsidP="0014661A">
            <w:pPr>
              <w:rPr>
                <w:b/>
                <w:bCs/>
                <w:sz w:val="20"/>
                <w:szCs w:val="20"/>
                <w:lang w:val="en-US" w:bidi="it-IT"/>
              </w:rPr>
            </w:pPr>
            <w:r>
              <w:rPr>
                <w:b/>
                <w:bCs/>
                <w:sz w:val="20"/>
                <w:szCs w:val="20"/>
                <w:lang w:val="en-US" w:bidi="it-IT"/>
              </w:rPr>
              <w:t xml:space="preserve">Academic Lyceum under Kokand State Pedagogical Institute, </w:t>
            </w:r>
          </w:p>
          <w:p w14:paraId="66C74FE4" w14:textId="3D0EB58D" w:rsidR="001633AF" w:rsidRPr="0040665B" w:rsidRDefault="001633AF" w:rsidP="0014661A">
            <w:pPr>
              <w:rPr>
                <w:b/>
                <w:bCs/>
                <w:sz w:val="20"/>
                <w:szCs w:val="20"/>
                <w:lang w:val="en-US" w:bidi="it-IT"/>
              </w:rPr>
            </w:pPr>
            <w:r>
              <w:rPr>
                <w:b/>
                <w:bCs/>
                <w:sz w:val="20"/>
                <w:szCs w:val="20"/>
                <w:lang w:val="en-US" w:bidi="it-IT"/>
              </w:rPr>
              <w:t>Kokand, Uzbekistan, 2016-2019</w:t>
            </w:r>
          </w:p>
          <w:p w14:paraId="1C6718C5" w14:textId="75820417" w:rsidR="0014661A" w:rsidRPr="0040665B" w:rsidRDefault="001633AF" w:rsidP="001466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 w:bidi="it-IT"/>
              </w:rPr>
              <w:t>Upper Secondary</w:t>
            </w:r>
            <w:r w:rsidR="0014661A" w:rsidRPr="0040665B">
              <w:rPr>
                <w:sz w:val="20"/>
                <w:szCs w:val="20"/>
                <w:lang w:val="en-US" w:bidi="it-IT"/>
              </w:rPr>
              <w:t xml:space="preserve"> </w:t>
            </w:r>
            <w:r>
              <w:rPr>
                <w:sz w:val="20"/>
                <w:szCs w:val="20"/>
                <w:lang w:val="en-US" w:bidi="it-IT"/>
              </w:rPr>
              <w:t>S</w:t>
            </w:r>
            <w:r w:rsidR="0014661A" w:rsidRPr="0040665B">
              <w:rPr>
                <w:sz w:val="20"/>
                <w:szCs w:val="20"/>
                <w:lang w:val="en-US" w:bidi="it-IT"/>
              </w:rPr>
              <w:t xml:space="preserve">chool </w:t>
            </w:r>
            <w:r>
              <w:rPr>
                <w:sz w:val="20"/>
                <w:szCs w:val="20"/>
                <w:lang w:val="en-US" w:bidi="it-IT"/>
              </w:rPr>
              <w:t>D</w:t>
            </w:r>
            <w:r w:rsidR="0014661A" w:rsidRPr="0040665B">
              <w:rPr>
                <w:sz w:val="20"/>
                <w:szCs w:val="20"/>
                <w:lang w:val="en-US" w:bidi="it-IT"/>
              </w:rPr>
              <w:t>iploma</w:t>
            </w:r>
          </w:p>
          <w:p w14:paraId="58052486" w14:textId="0B9D21E3" w:rsidR="00036450" w:rsidRPr="00EF0671" w:rsidRDefault="00D11BEF" w:rsidP="00036450">
            <w:pPr>
              <w:pStyle w:val="Heading2"/>
              <w:rPr>
                <w:lang w:val="en-US"/>
              </w:rPr>
            </w:pPr>
            <w:r w:rsidRPr="00EF0671">
              <w:rPr>
                <w:lang w:val="en-US" w:bidi="it-IT"/>
              </w:rPr>
              <w:t>IT</w:t>
            </w:r>
            <w:r w:rsidR="006C1D9D" w:rsidRPr="00EF0671">
              <w:rPr>
                <w:lang w:val="en-US" w:bidi="it-IT"/>
              </w:rPr>
              <w:t xml:space="preserve"> </w:t>
            </w:r>
            <w:r w:rsidR="003E0C7E">
              <w:rPr>
                <w:lang w:val="en-US" w:bidi="it-IT"/>
              </w:rPr>
              <w:t>skills</w:t>
            </w:r>
          </w:p>
          <w:p w14:paraId="5856FDDF" w14:textId="0DCADAB8" w:rsidR="006C1D9D" w:rsidRPr="0040665B" w:rsidRDefault="001633A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>Python</w:t>
            </w:r>
          </w:p>
          <w:p w14:paraId="5BA3C6C2" w14:textId="77777777" w:rsidR="00BB195E" w:rsidRPr="0040665B" w:rsidRDefault="00D11BE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40665B">
              <w:rPr>
                <w:color w:val="000000" w:themeColor="text1"/>
                <w:sz w:val="20"/>
                <w:szCs w:val="20"/>
                <w:lang w:val="en-US" w:bidi="it-IT"/>
              </w:rPr>
              <w:t>HTML</w:t>
            </w:r>
            <w:r w:rsidR="009633DB" w:rsidRPr="0040665B">
              <w:rPr>
                <w:color w:val="000000" w:themeColor="text1"/>
                <w:sz w:val="20"/>
                <w:szCs w:val="20"/>
                <w:lang w:val="en-US" w:bidi="it-IT"/>
              </w:rPr>
              <w:t xml:space="preserve"> </w:t>
            </w:r>
          </w:p>
          <w:p w14:paraId="1C564202" w14:textId="4B64231C" w:rsidR="006C1D9D" w:rsidRPr="0040665B" w:rsidRDefault="009633DB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40665B">
              <w:rPr>
                <w:color w:val="000000" w:themeColor="text1"/>
                <w:sz w:val="20"/>
                <w:szCs w:val="20"/>
                <w:lang w:val="en-US" w:bidi="it-IT"/>
              </w:rPr>
              <w:t>CSS</w:t>
            </w:r>
          </w:p>
          <w:p w14:paraId="318CB767" w14:textId="62FD697C" w:rsidR="006C1D9D" w:rsidRPr="0040665B" w:rsidRDefault="001633A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>Bootstrap</w:t>
            </w:r>
          </w:p>
          <w:p w14:paraId="7E64C1EE" w14:textId="4B1C12B4" w:rsidR="006C1D9D" w:rsidRPr="0040665B" w:rsidRDefault="001633A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>PostgreSQL</w:t>
            </w:r>
          </w:p>
          <w:p w14:paraId="304F7813" w14:textId="5E86F9A6" w:rsidR="009633DB" w:rsidRDefault="001633A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>Flask</w:t>
            </w:r>
          </w:p>
          <w:p w14:paraId="7B244851" w14:textId="7D8B230F" w:rsidR="001633AF" w:rsidRDefault="001633A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>Docker</w:t>
            </w:r>
          </w:p>
          <w:p w14:paraId="5DCCFB72" w14:textId="3C9B2548" w:rsidR="001633AF" w:rsidRDefault="001633A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 xml:space="preserve">Web Scraping (Selenium,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bidi="it-IT"/>
              </w:rPr>
              <w:t>BeautifulSoup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bidi="it-IT"/>
              </w:rPr>
              <w:t>)</w:t>
            </w:r>
          </w:p>
          <w:p w14:paraId="39D40F47" w14:textId="26F2063C" w:rsidR="001633AF" w:rsidRDefault="001633A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 xml:space="preserve">Data Analysis (Pandas, Matplotlib, Seaborn,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bidi="it-IT"/>
              </w:rPr>
              <w:t>Streamlit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bidi="it-IT"/>
              </w:rPr>
              <w:t>)</w:t>
            </w:r>
          </w:p>
          <w:p w14:paraId="2DE605CA" w14:textId="013ECC5B" w:rsidR="001633AF" w:rsidRDefault="001633A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>Machine Learning 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bidi="it-IT"/>
              </w:rPr>
              <w:t>Numpy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bidi="it-IT"/>
              </w:rPr>
              <w:t>, Scikit-Learn, Spark)</w:t>
            </w:r>
          </w:p>
          <w:p w14:paraId="61325F80" w14:textId="6510411C" w:rsidR="001633AF" w:rsidRDefault="001633AF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>Deep Learning 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bidi="it-IT"/>
              </w:rPr>
              <w:t>PyTorch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bidi="it-IT"/>
              </w:rPr>
              <w:t>)</w:t>
            </w:r>
          </w:p>
          <w:p w14:paraId="3B9EC4A9" w14:textId="4663B820" w:rsidR="001140BE" w:rsidRPr="0040665B" w:rsidRDefault="001140BE" w:rsidP="006C1D9D">
            <w:pPr>
              <w:pStyle w:val="ListBullet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 w:bidi="it-IT"/>
              </w:rPr>
              <w:t>Computer Vision 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bidi="it-IT"/>
              </w:rPr>
              <w:t>OpenCv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bidi="it-IT"/>
              </w:rPr>
              <w:t>)</w:t>
            </w:r>
          </w:p>
          <w:p w14:paraId="548E8C28" w14:textId="3365605C" w:rsidR="00036450" w:rsidRPr="00EF0671" w:rsidRDefault="00036450" w:rsidP="0040665B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  <w:lang w:val="en-US"/>
              </w:rPr>
            </w:pPr>
          </w:p>
        </w:tc>
      </w:tr>
    </w:tbl>
    <w:p w14:paraId="559E4BE7" w14:textId="7144ABC7" w:rsidR="0043117B" w:rsidRPr="001140BE" w:rsidRDefault="003A6985" w:rsidP="000C45FF">
      <w:pPr>
        <w:tabs>
          <w:tab w:val="left" w:pos="990"/>
        </w:tabs>
        <w:rPr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6F36D" wp14:editId="759F0969">
                <wp:simplePos x="0" y="0"/>
                <wp:positionH relativeFrom="margin">
                  <wp:posOffset>-233045</wp:posOffset>
                </wp:positionH>
                <wp:positionV relativeFrom="paragraph">
                  <wp:posOffset>517525</wp:posOffset>
                </wp:positionV>
                <wp:extent cx="7181850" cy="381000"/>
                <wp:effectExtent l="0" t="0" r="0" b="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F611D" w14:textId="061CB793" w:rsidR="003A6985" w:rsidRPr="003A6985" w:rsidRDefault="003A6985" w:rsidP="003A6985">
                            <w:pPr>
                              <w:jc w:val="center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 w:rsidRPr="003A6985">
                              <w:rPr>
                                <w:color w:val="7F7F7F" w:themeColor="text1" w:themeTint="80"/>
                                <w:lang w:val="en-US"/>
                              </w:rPr>
                              <w:t>I hereby authorize the use of my data in accordance with the GDPR 679/16 - EU regulation on the protection of personal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6F36D" id="Rettangolo 5" o:spid="_x0000_s1026" style="position:absolute;margin-left:-18.35pt;margin-top:40.75pt;width:565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" filled="f" stroked="f" strokeweight="1pt">
                <v:textbox>
                  <w:txbxContent>
                    <w:p w14:paraId="145F611D" w14:textId="061CB793" w:rsidR="003A6985" w:rsidRPr="003A6985" w:rsidRDefault="003A6985" w:rsidP="003A6985">
                      <w:pPr>
                        <w:jc w:val="center"/>
                        <w:rPr>
                          <w:color w:val="7F7F7F" w:themeColor="text1" w:themeTint="80"/>
                          <w:lang w:val="en-US"/>
                        </w:rPr>
                      </w:pPr>
                      <w:r w:rsidRPr="003A6985">
                        <w:rPr>
                          <w:color w:val="7F7F7F" w:themeColor="text1" w:themeTint="80"/>
                          <w:lang w:val="en-US"/>
                        </w:rPr>
                        <w:t>I hereby authorize the use of my data in accordance with the GDPR 679/16 - EU regulation on the protection of personal data.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66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E5BC" wp14:editId="7B5F6FC1">
                <wp:simplePos x="0" y="0"/>
                <wp:positionH relativeFrom="column">
                  <wp:posOffset>-194945</wp:posOffset>
                </wp:positionH>
                <wp:positionV relativeFrom="paragraph">
                  <wp:posOffset>1516380</wp:posOffset>
                </wp:positionV>
                <wp:extent cx="7181850" cy="371475"/>
                <wp:effectExtent l="0" t="0" r="19050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991B2" w14:textId="3350BE1E" w:rsidR="003C66B7" w:rsidRPr="003C66B7" w:rsidRDefault="003C66B7" w:rsidP="003C66B7">
                            <w:pPr>
                              <w:jc w:val="center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 w:rsidRPr="003C66B7">
                              <w:rPr>
                                <w:color w:val="7F7F7F" w:themeColor="text1" w:themeTint="80"/>
                                <w:lang w:val="en-US"/>
                              </w:rPr>
                              <w:t>I hereby authorize the use of my data in accordance with the GDPR 679/16 - E</w:t>
                            </w: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U</w:t>
                            </w:r>
                            <w:r w:rsidRPr="003C66B7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regulation on the protection of personal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9E5BC" id="Rettangolo 4" o:spid="_x0000_s1027" style="position:absolute;margin-left:-15.35pt;margin-top:119.4pt;width:565.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" fillcolor="white [3212]" strokecolor="white [3212]" strokeweight="1pt">
                <v:textbox>
                  <w:txbxContent>
                    <w:p w14:paraId="64C991B2" w14:textId="3350BE1E" w:rsidR="003C66B7" w:rsidRPr="003C66B7" w:rsidRDefault="003C66B7" w:rsidP="003C66B7">
                      <w:pPr>
                        <w:jc w:val="center"/>
                        <w:rPr>
                          <w:color w:val="7F7F7F" w:themeColor="text1" w:themeTint="80"/>
                          <w:lang w:val="en-US"/>
                        </w:rPr>
                      </w:pPr>
                      <w:r w:rsidRPr="003C66B7">
                        <w:rPr>
                          <w:color w:val="7F7F7F" w:themeColor="text1" w:themeTint="80"/>
                          <w:lang w:val="en-US"/>
                        </w:rPr>
                        <w:t>I hereby authorize the use of my data in accordance with the GDPR 679/16 - E</w:t>
                      </w:r>
                      <w:r>
                        <w:rPr>
                          <w:color w:val="7F7F7F" w:themeColor="text1" w:themeTint="80"/>
                          <w:lang w:val="en-US"/>
                        </w:rPr>
                        <w:t>U</w:t>
                      </w:r>
                      <w:r w:rsidRPr="003C66B7">
                        <w:rPr>
                          <w:color w:val="7F7F7F" w:themeColor="text1" w:themeTint="80"/>
                          <w:lang w:val="en-US"/>
                        </w:rPr>
                        <w:t xml:space="preserve"> regulation on the protection of personal data.</w:t>
                      </w:r>
                    </w:p>
                  </w:txbxContent>
                </v:textbox>
              </v:rect>
            </w:pict>
          </mc:Fallback>
        </mc:AlternateContent>
      </w:r>
      <w:r w:rsidR="00FB0477" w:rsidRPr="00EF06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D9F84" wp14:editId="1A534DE8">
                <wp:simplePos x="0" y="0"/>
                <wp:positionH relativeFrom="margin">
                  <wp:align>left</wp:align>
                </wp:positionH>
                <wp:positionV relativeFrom="paragraph">
                  <wp:posOffset>1877060</wp:posOffset>
                </wp:positionV>
                <wp:extent cx="7058025" cy="40957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4B13E" w14:textId="09B01C13" w:rsidR="00FB0477" w:rsidRPr="00FB0477" w:rsidRDefault="00FB0477" w:rsidP="00E51D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B0477">
                              <w:rPr>
                                <w:sz w:val="16"/>
                                <w:szCs w:val="16"/>
                              </w:rPr>
                              <w:t>Autorizzo il trattamento dei miei dati personali ai sensi del D.lgs. 30 giugno 2003 n. 196 e del GDPR (Regolamento UE 2016/679).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9F84" id="Rettangolo 1" o:spid="_x0000_s1028" style="position:absolute;margin-left:0;margin-top:147.8pt;width:555.75pt;height:3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" fillcolor="white [3201]" strokecolor="white [3212]" strokeweight="1pt">
                <v:textbox>
                  <w:txbxContent>
                    <w:p w14:paraId="2C84B13E" w14:textId="09B01C13" w:rsidR="00FB0477" w:rsidRPr="00FB0477" w:rsidRDefault="00FB0477" w:rsidP="00E51D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B0477">
                        <w:rPr>
                          <w:sz w:val="16"/>
                          <w:szCs w:val="16"/>
                        </w:rPr>
                        <w:t>Autorizzo il trattamento dei miei dati personali ai sensi del D.lgs. 30 giugno 2003 n. 196 e del GDPR (Regolamento UE 2016/679).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3117B" w:rsidRPr="001140BE" w:rsidSect="00E61979">
      <w:headerReference w:type="default" r:id="rId14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00E3" w14:textId="77777777" w:rsidR="00375B25" w:rsidRDefault="00375B25" w:rsidP="000C45FF">
      <w:r>
        <w:separator/>
      </w:r>
    </w:p>
  </w:endnote>
  <w:endnote w:type="continuationSeparator" w:id="0">
    <w:p w14:paraId="6BCE4D40" w14:textId="77777777" w:rsidR="00375B25" w:rsidRDefault="00375B2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BA1F5" w14:textId="77777777" w:rsidR="00375B25" w:rsidRDefault="00375B25" w:rsidP="000C45FF">
      <w:r>
        <w:separator/>
      </w:r>
    </w:p>
  </w:footnote>
  <w:footnote w:type="continuationSeparator" w:id="0">
    <w:p w14:paraId="63591AFD" w14:textId="77777777" w:rsidR="00375B25" w:rsidRDefault="00375B2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5622" w14:textId="77777777" w:rsidR="000C45FF" w:rsidRDefault="000C45FF">
    <w:pPr>
      <w:pStyle w:val="Header"/>
    </w:pPr>
    <w:r>
      <w:rPr>
        <w:noProof/>
        <w:lang w:bidi="it-IT"/>
      </w:rPr>
      <w:drawing>
        <wp:anchor distT="0" distB="0" distL="114300" distR="114300" simplePos="0" relativeHeight="251658240" behindDoc="1" locked="0" layoutInCell="1" allowOverlap="1" wp14:anchorId="08F84CD3" wp14:editId="38A7F15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Elemento gra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9E919A2"/>
    <w:multiLevelType w:val="hybridMultilevel"/>
    <w:tmpl w:val="2B9ED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59498">
    <w:abstractNumId w:val="0"/>
  </w:num>
  <w:num w:numId="2" w16cid:durableId="118505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5E"/>
    <w:rsid w:val="000041C4"/>
    <w:rsid w:val="00036450"/>
    <w:rsid w:val="00044A89"/>
    <w:rsid w:val="00067196"/>
    <w:rsid w:val="0007007F"/>
    <w:rsid w:val="00094499"/>
    <w:rsid w:val="00096D1F"/>
    <w:rsid w:val="000C45FF"/>
    <w:rsid w:val="000E3FD1"/>
    <w:rsid w:val="00112054"/>
    <w:rsid w:val="001140BE"/>
    <w:rsid w:val="00116223"/>
    <w:rsid w:val="00131EFB"/>
    <w:rsid w:val="001331A5"/>
    <w:rsid w:val="0014661A"/>
    <w:rsid w:val="001525E1"/>
    <w:rsid w:val="001633AF"/>
    <w:rsid w:val="00176324"/>
    <w:rsid w:val="00180329"/>
    <w:rsid w:val="0019001F"/>
    <w:rsid w:val="001A74A5"/>
    <w:rsid w:val="001B2ABD"/>
    <w:rsid w:val="001D3D0D"/>
    <w:rsid w:val="001E0391"/>
    <w:rsid w:val="001E1759"/>
    <w:rsid w:val="001E5050"/>
    <w:rsid w:val="001F1ECC"/>
    <w:rsid w:val="00235252"/>
    <w:rsid w:val="002400EB"/>
    <w:rsid w:val="00256CF7"/>
    <w:rsid w:val="00281FD5"/>
    <w:rsid w:val="00283C2B"/>
    <w:rsid w:val="00287842"/>
    <w:rsid w:val="002977A0"/>
    <w:rsid w:val="002A27FC"/>
    <w:rsid w:val="0030481B"/>
    <w:rsid w:val="003156FC"/>
    <w:rsid w:val="003254B5"/>
    <w:rsid w:val="003340C7"/>
    <w:rsid w:val="0035209D"/>
    <w:rsid w:val="0037121F"/>
    <w:rsid w:val="00375A8D"/>
    <w:rsid w:val="00375B25"/>
    <w:rsid w:val="00385167"/>
    <w:rsid w:val="003A6985"/>
    <w:rsid w:val="003A6B7D"/>
    <w:rsid w:val="003B06CA"/>
    <w:rsid w:val="003C66B7"/>
    <w:rsid w:val="003E0C7E"/>
    <w:rsid w:val="0040665B"/>
    <w:rsid w:val="004071FC"/>
    <w:rsid w:val="00445947"/>
    <w:rsid w:val="004813B3"/>
    <w:rsid w:val="00496591"/>
    <w:rsid w:val="004C63E4"/>
    <w:rsid w:val="004D3011"/>
    <w:rsid w:val="004E3C12"/>
    <w:rsid w:val="004E4EB6"/>
    <w:rsid w:val="004F190B"/>
    <w:rsid w:val="005262AC"/>
    <w:rsid w:val="005E1C3A"/>
    <w:rsid w:val="005E39D5"/>
    <w:rsid w:val="00600670"/>
    <w:rsid w:val="00616E38"/>
    <w:rsid w:val="0062123A"/>
    <w:rsid w:val="00646E75"/>
    <w:rsid w:val="00667FC8"/>
    <w:rsid w:val="006771D0"/>
    <w:rsid w:val="006C1D9D"/>
    <w:rsid w:val="006F77DF"/>
    <w:rsid w:val="00715FCB"/>
    <w:rsid w:val="00743101"/>
    <w:rsid w:val="00752E2B"/>
    <w:rsid w:val="007775E1"/>
    <w:rsid w:val="007867A0"/>
    <w:rsid w:val="007927F5"/>
    <w:rsid w:val="007A078F"/>
    <w:rsid w:val="007C7433"/>
    <w:rsid w:val="00802CA0"/>
    <w:rsid w:val="00851E38"/>
    <w:rsid w:val="00882E1B"/>
    <w:rsid w:val="008B3A7F"/>
    <w:rsid w:val="008B6BB9"/>
    <w:rsid w:val="008C45D5"/>
    <w:rsid w:val="008E736F"/>
    <w:rsid w:val="0091795D"/>
    <w:rsid w:val="009260CD"/>
    <w:rsid w:val="00952C25"/>
    <w:rsid w:val="009633DB"/>
    <w:rsid w:val="009A0E6D"/>
    <w:rsid w:val="009B0D4B"/>
    <w:rsid w:val="009B539F"/>
    <w:rsid w:val="009E7C84"/>
    <w:rsid w:val="00A2118D"/>
    <w:rsid w:val="00A402D2"/>
    <w:rsid w:val="00A40869"/>
    <w:rsid w:val="00A45E85"/>
    <w:rsid w:val="00A92EEB"/>
    <w:rsid w:val="00AA3BC0"/>
    <w:rsid w:val="00AD76E2"/>
    <w:rsid w:val="00AE70D0"/>
    <w:rsid w:val="00AF2780"/>
    <w:rsid w:val="00B20152"/>
    <w:rsid w:val="00B359E4"/>
    <w:rsid w:val="00B57D98"/>
    <w:rsid w:val="00B70850"/>
    <w:rsid w:val="00BB195E"/>
    <w:rsid w:val="00C039FE"/>
    <w:rsid w:val="00C066B6"/>
    <w:rsid w:val="00C07B14"/>
    <w:rsid w:val="00C37BA1"/>
    <w:rsid w:val="00C4674C"/>
    <w:rsid w:val="00C506CF"/>
    <w:rsid w:val="00C530C3"/>
    <w:rsid w:val="00C547D5"/>
    <w:rsid w:val="00C72662"/>
    <w:rsid w:val="00C72BED"/>
    <w:rsid w:val="00C80811"/>
    <w:rsid w:val="00C9578B"/>
    <w:rsid w:val="00CB0055"/>
    <w:rsid w:val="00D11BEF"/>
    <w:rsid w:val="00D17952"/>
    <w:rsid w:val="00D2522B"/>
    <w:rsid w:val="00D422DE"/>
    <w:rsid w:val="00D5459D"/>
    <w:rsid w:val="00D7607C"/>
    <w:rsid w:val="00DA1F4D"/>
    <w:rsid w:val="00DD172A"/>
    <w:rsid w:val="00DE6D6E"/>
    <w:rsid w:val="00E11729"/>
    <w:rsid w:val="00E25A26"/>
    <w:rsid w:val="00E4381A"/>
    <w:rsid w:val="00E51DEB"/>
    <w:rsid w:val="00E55D74"/>
    <w:rsid w:val="00E61979"/>
    <w:rsid w:val="00E76910"/>
    <w:rsid w:val="00EA27EB"/>
    <w:rsid w:val="00ED47F3"/>
    <w:rsid w:val="00EF0671"/>
    <w:rsid w:val="00F04A33"/>
    <w:rsid w:val="00F05EDE"/>
    <w:rsid w:val="00F16E6F"/>
    <w:rsid w:val="00F256B3"/>
    <w:rsid w:val="00F364A3"/>
    <w:rsid w:val="00F60274"/>
    <w:rsid w:val="00F73E5E"/>
    <w:rsid w:val="00F77FB9"/>
    <w:rsid w:val="00FB047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FA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1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bubakrmamajono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iculum%20per%20hospitality%20manag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FC6697-0018-493F-B8A3-7BD9554DFE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per hospitality manager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2022-03-31T13:19:00Z</dcterms:created>
  <dcterms:modified xsi:type="dcterms:W3CDTF">2022-11-07T22:25:00Z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